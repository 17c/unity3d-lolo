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F6C17" w14:textId="6D163621" w:rsidR="00F110E4" w:rsidRDefault="00FB2829">
      <w:pPr>
        <w:pStyle w:val="a3"/>
      </w:pPr>
      <w:r>
        <w:t xml:space="preserve">Android Studio </w:t>
      </w:r>
      <w:r w:rsidR="00AE1C74">
        <w:t>Project</w:t>
      </w:r>
    </w:p>
    <w:p w14:paraId="4C027B9B" w14:textId="690FCDC3" w:rsidR="00F110E4" w:rsidRDefault="00974C5D" w:rsidP="00974C5D">
      <w:pPr>
        <w:pStyle w:val="1"/>
      </w:pPr>
      <w:r w:rsidRPr="00974C5D">
        <w:t>AndroidManifest.xml</w:t>
      </w:r>
    </w:p>
    <w:p w14:paraId="386A7844" w14:textId="6E10074D" w:rsidR="00E70F43" w:rsidRPr="00E70F43" w:rsidRDefault="00CB23E9" w:rsidP="00E70F43">
      <w:pPr>
        <w:pStyle w:val="4"/>
        <w:rPr>
          <w:lang w:val="en-US"/>
        </w:rPr>
      </w:pPr>
      <w:r>
        <w:rPr>
          <w:rFonts w:hint="eastAsia"/>
          <w:lang w:val="en-US"/>
        </w:rPr>
        <w:t>文件读写</w:t>
      </w:r>
      <w:bookmarkStart w:id="0" w:name="_GoBack"/>
      <w:bookmarkEnd w:id="0"/>
      <w:r w:rsidR="00E70F43">
        <w:rPr>
          <w:rFonts w:hint="eastAsia"/>
        </w:rPr>
        <w:t>权限：</w:t>
      </w:r>
    </w:p>
    <w:p w14:paraId="3FE1A97F" w14:textId="77777777" w:rsidR="00974C5D" w:rsidRDefault="00974C5D" w:rsidP="00784F65">
      <w:r w:rsidRPr="00974C5D">
        <w:t xml:space="preserve">&lt;uses-permission </w:t>
      </w:r>
      <w:proofErr w:type="spellStart"/>
      <w:r w:rsidRPr="00974C5D">
        <w:t>android:name</w:t>
      </w:r>
      <w:proofErr w:type="spellEnd"/>
      <w:r w:rsidRPr="00974C5D">
        <w:t>="</w:t>
      </w:r>
      <w:proofErr w:type="spellStart"/>
      <w:proofErr w:type="gramStart"/>
      <w:r w:rsidRPr="00974C5D">
        <w:t>android.permission</w:t>
      </w:r>
      <w:proofErr w:type="gramEnd"/>
      <w:r w:rsidRPr="00974C5D">
        <w:t>.WRITE_EXTERNAL_STORAGE</w:t>
      </w:r>
      <w:proofErr w:type="spellEnd"/>
      <w:r w:rsidRPr="00974C5D">
        <w:t>" /&gt;</w:t>
      </w:r>
    </w:p>
    <w:p w14:paraId="4170697F" w14:textId="4F303C7C" w:rsidR="00974C5D" w:rsidRPr="00974C5D" w:rsidRDefault="00974C5D" w:rsidP="00784F65">
      <w:r w:rsidRPr="00974C5D">
        <w:t xml:space="preserve">&lt;uses-permission </w:t>
      </w:r>
      <w:proofErr w:type="spellStart"/>
      <w:r w:rsidRPr="00974C5D">
        <w:t>android:name</w:t>
      </w:r>
      <w:proofErr w:type="spellEnd"/>
      <w:r w:rsidRPr="00974C5D">
        <w:t>="</w:t>
      </w:r>
      <w:proofErr w:type="spellStart"/>
      <w:proofErr w:type="gramStart"/>
      <w:r w:rsidRPr="00974C5D">
        <w:t>android.permission</w:t>
      </w:r>
      <w:proofErr w:type="gramEnd"/>
      <w:r w:rsidRPr="00974C5D">
        <w:t>.READ_EXTERNAL_STORAGE</w:t>
      </w:r>
      <w:proofErr w:type="spellEnd"/>
      <w:r w:rsidRPr="00974C5D">
        <w:t>" /&gt;</w:t>
      </w:r>
    </w:p>
    <w:p w14:paraId="7AB7105D" w14:textId="77777777" w:rsidR="00190FC2" w:rsidRDefault="00190FC2" w:rsidP="00784F65"/>
    <w:p w14:paraId="3AE22912" w14:textId="6D2EB3B9" w:rsidR="00F149CB" w:rsidRDefault="00F149CB" w:rsidP="00F149CB">
      <w:pPr>
        <w:pStyle w:val="4"/>
        <w:rPr>
          <w:rFonts w:eastAsia="Times New Roman"/>
        </w:rPr>
      </w:pPr>
      <w:r>
        <w:rPr>
          <w:shd w:val="clear" w:color="auto" w:fill="FEFEFE"/>
        </w:rPr>
        <w:t>全面屏适配</w:t>
      </w:r>
    </w:p>
    <w:p w14:paraId="712E3C35" w14:textId="77777777" w:rsidR="00F149CB" w:rsidRPr="00784F65" w:rsidRDefault="00F149CB" w:rsidP="00784F65">
      <w:r>
        <w:t xml:space="preserve">&lt;meta-data </w:t>
      </w:r>
      <w:proofErr w:type="spellStart"/>
      <w:r>
        <w:t>android:n</w:t>
      </w:r>
      <w:r w:rsidRPr="00784F65">
        <w:t>ame</w:t>
      </w:r>
      <w:proofErr w:type="spellEnd"/>
      <w:r w:rsidRPr="00784F65">
        <w:t>="</w:t>
      </w:r>
      <w:proofErr w:type="spellStart"/>
      <w:r w:rsidRPr="00784F65">
        <w:t>android.max_aspect</w:t>
      </w:r>
      <w:proofErr w:type="spellEnd"/>
      <w:r w:rsidRPr="00784F65">
        <w:t xml:space="preserve">" </w:t>
      </w:r>
      <w:proofErr w:type="spellStart"/>
      <w:r w:rsidRPr="00784F65">
        <w:t>android:value</w:t>
      </w:r>
      <w:proofErr w:type="spellEnd"/>
      <w:r w:rsidRPr="00784F65">
        <w:t>="2.4" /&gt;</w:t>
      </w:r>
    </w:p>
    <w:p w14:paraId="072B3316" w14:textId="67382939" w:rsidR="00F149CB" w:rsidRPr="00F149CB" w:rsidRDefault="00F149CB" w:rsidP="00784F65">
      <w:r>
        <w:rPr>
          <w:rFonts w:ascii="MS Mincho" w:eastAsia="MS Mincho" w:hAnsi="MS Mincho" w:cs="MS Mincho"/>
          <w:color w:val="333333"/>
          <w:shd w:val="clear" w:color="auto" w:fill="FEFEFE"/>
        </w:rPr>
        <w:t>小米</w:t>
      </w:r>
      <w:r w:rsidR="00BF299F">
        <w:rPr>
          <w:rFonts w:ascii="MS Mincho" w:eastAsia="MS Mincho" w:hAnsi="MS Mincho" w:cs="MS Mincho" w:hint="eastAsia"/>
          <w:color w:val="333333"/>
          <w:shd w:val="clear" w:color="auto" w:fill="FEFEFE"/>
        </w:rPr>
        <w:t>：</w:t>
      </w:r>
    </w:p>
    <w:p w14:paraId="02DD845A" w14:textId="77777777" w:rsidR="00F149CB" w:rsidRDefault="00F149CB" w:rsidP="00784F65">
      <w:pPr>
        <w:rPr>
          <w:rFonts w:cs="Courier New"/>
          <w:sz w:val="20"/>
          <w:szCs w:val="20"/>
        </w:rPr>
      </w:pPr>
      <w:r>
        <w:t xml:space="preserve">&lt;meta-data </w:t>
      </w:r>
      <w:proofErr w:type="spellStart"/>
      <w:r>
        <w:t>an</w:t>
      </w:r>
      <w:r w:rsidRPr="00784F65">
        <w:t>droid:name</w:t>
      </w:r>
      <w:proofErr w:type="spellEnd"/>
      <w:r w:rsidRPr="00784F65">
        <w:t>="</w:t>
      </w:r>
      <w:proofErr w:type="spellStart"/>
      <w:r w:rsidRPr="00784F65">
        <w:t>notch.config</w:t>
      </w:r>
      <w:proofErr w:type="spellEnd"/>
      <w:r w:rsidRPr="00784F65">
        <w:t xml:space="preserve">" </w:t>
      </w:r>
      <w:proofErr w:type="spellStart"/>
      <w:r w:rsidRPr="00784F65">
        <w:t>android:value</w:t>
      </w:r>
      <w:proofErr w:type="spellEnd"/>
      <w:r w:rsidRPr="00784F65">
        <w:t>="</w:t>
      </w:r>
      <w:proofErr w:type="spellStart"/>
      <w:r w:rsidRPr="00784F65">
        <w:t>portrait|landscape</w:t>
      </w:r>
      <w:proofErr w:type="spellEnd"/>
      <w:r w:rsidRPr="00784F65">
        <w:t>"/&gt;</w:t>
      </w:r>
    </w:p>
    <w:p w14:paraId="4FC73501" w14:textId="7092571B" w:rsidR="00F149CB" w:rsidRDefault="00F149CB" w:rsidP="00F149CB">
      <w:pPr>
        <w:rPr>
          <w:rFonts w:eastAsia="Times New Roman"/>
        </w:rPr>
      </w:pPr>
      <w:r>
        <w:rPr>
          <w:rFonts w:ascii="SimSun" w:eastAsia="SimSun" w:hAnsi="SimSun" w:cs="SimSun"/>
          <w:color w:val="333333"/>
          <w:shd w:val="clear" w:color="auto" w:fill="FEFEFE"/>
        </w:rPr>
        <w:t>华为</w:t>
      </w:r>
      <w:r w:rsidR="00BF299F">
        <w:rPr>
          <w:rFonts w:ascii="SimSun" w:eastAsia="SimSun" w:hAnsi="SimSun" w:cs="SimSun" w:hint="eastAsia"/>
          <w:color w:val="333333"/>
          <w:shd w:val="clear" w:color="auto" w:fill="FEFEFE"/>
        </w:rPr>
        <w:t>：</w:t>
      </w:r>
    </w:p>
    <w:p w14:paraId="790B215B" w14:textId="77777777" w:rsidR="00F149CB" w:rsidRDefault="00F149CB" w:rsidP="00784F65">
      <w:pPr>
        <w:rPr>
          <w:rFonts w:ascii="Courier" w:hAnsi="Courier" w:cs="Courier New"/>
          <w:color w:val="ABB2BF"/>
          <w:sz w:val="20"/>
          <w:szCs w:val="20"/>
        </w:rPr>
      </w:pPr>
      <w:r w:rsidRPr="00784F65">
        <w:t xml:space="preserve">&lt;meta-data </w:t>
      </w:r>
      <w:proofErr w:type="spellStart"/>
      <w:r w:rsidRPr="00784F65">
        <w:t>android:name</w:t>
      </w:r>
      <w:proofErr w:type="spellEnd"/>
      <w:r w:rsidRPr="00784F65">
        <w:t>="</w:t>
      </w:r>
      <w:proofErr w:type="spellStart"/>
      <w:proofErr w:type="gramStart"/>
      <w:r w:rsidRPr="00784F65">
        <w:t>android.notch</w:t>
      </w:r>
      <w:proofErr w:type="gramEnd"/>
      <w:r w:rsidRPr="00784F65">
        <w:t>_support</w:t>
      </w:r>
      <w:proofErr w:type="spellEnd"/>
      <w:r w:rsidRPr="00784F65">
        <w:t xml:space="preserve">" </w:t>
      </w:r>
      <w:proofErr w:type="spellStart"/>
      <w:r w:rsidRPr="00784F65">
        <w:t>android:value</w:t>
      </w:r>
      <w:proofErr w:type="spellEnd"/>
      <w:r w:rsidRPr="00784F65">
        <w:t>="true"/&gt;</w:t>
      </w:r>
    </w:p>
    <w:p w14:paraId="3ED46045" w14:textId="77777777" w:rsidR="00E74B89" w:rsidRPr="00E74B89" w:rsidRDefault="00E74B89"/>
    <w:p w14:paraId="6CFB9007" w14:textId="77777777" w:rsidR="005B0964" w:rsidRDefault="005B0964"/>
    <w:p w14:paraId="051AD7F9" w14:textId="3BC35B57" w:rsidR="00A00F9A" w:rsidRPr="006E162E" w:rsidRDefault="006E162E" w:rsidP="00A00F9A">
      <w:pPr>
        <w:pStyle w:val="1"/>
        <w:rPr>
          <w:lang w:val="en-US"/>
        </w:rPr>
      </w:pPr>
      <w:r>
        <w:rPr>
          <w:rFonts w:hint="eastAsia"/>
        </w:rPr>
        <w:t>绘制刘海区</w:t>
      </w:r>
    </w:p>
    <w:p w14:paraId="7D8A04F8" w14:textId="2E250528" w:rsidR="00406680" w:rsidRPr="00406680" w:rsidRDefault="00406680" w:rsidP="00977BC8">
      <w:pPr>
        <w:pStyle w:val="4"/>
        <w:rPr>
          <w:lang w:val="en-US"/>
        </w:rPr>
      </w:pPr>
      <w:r>
        <w:rPr>
          <w:rFonts w:hint="eastAsia"/>
        </w:rPr>
        <w:t>使用</w:t>
      </w:r>
      <w:r w:rsidR="00A65A0B">
        <w:rPr>
          <w:lang w:val="en-US"/>
        </w:rPr>
        <w:t xml:space="preserve"> API 28 </w:t>
      </w:r>
      <w:r w:rsidR="00892F0E">
        <w:rPr>
          <w:lang w:val="en-US"/>
        </w:rPr>
        <w:t>(</w:t>
      </w:r>
      <w:r w:rsidR="00A65A0B">
        <w:rPr>
          <w:rFonts w:hint="eastAsia"/>
        </w:rPr>
        <w:t>A</w:t>
      </w:r>
      <w:proofErr w:type="spellStart"/>
      <w:r w:rsidR="00A65A0B">
        <w:rPr>
          <w:lang w:val="en-US"/>
        </w:rPr>
        <w:t>ndroid</w:t>
      </w:r>
      <w:proofErr w:type="spellEnd"/>
      <w:r w:rsidR="00A65A0B">
        <w:rPr>
          <w:lang w:val="en-US"/>
        </w:rPr>
        <w:t xml:space="preserve"> P</w:t>
      </w:r>
      <w:r w:rsidR="00892F0E">
        <w:rPr>
          <w:lang w:val="en-US"/>
        </w:rPr>
        <w:t>)</w:t>
      </w:r>
      <w:r>
        <w:rPr>
          <w:rFonts w:hint="eastAsia"/>
          <w:lang w:val="en-US"/>
        </w:rPr>
        <w:t>：</w:t>
      </w:r>
    </w:p>
    <w:p w14:paraId="6C643ED1" w14:textId="7BD9E51B" w:rsidR="00C2314C" w:rsidRDefault="00C2314C" w:rsidP="00C2314C">
      <w:r w:rsidRPr="00C2314C">
        <w:t xml:space="preserve">Project Structure </w:t>
      </w:r>
      <w:r>
        <w:t xml:space="preserve">-&gt; </w:t>
      </w:r>
      <w:r w:rsidRPr="00C2314C">
        <w:t xml:space="preserve">Compile </w:t>
      </w:r>
      <w:proofErr w:type="spellStart"/>
      <w:r w:rsidRPr="00C2314C">
        <w:t>Sdk</w:t>
      </w:r>
      <w:proofErr w:type="spellEnd"/>
      <w:r w:rsidRPr="00C2314C">
        <w:t xml:space="preserve"> </w:t>
      </w:r>
      <w:proofErr w:type="gramStart"/>
      <w:r w:rsidRPr="00C2314C">
        <w:t>Version :</w:t>
      </w:r>
      <w:proofErr w:type="gramEnd"/>
      <w:r w:rsidRPr="00C2314C">
        <w:t xml:space="preserve"> API 28</w:t>
      </w:r>
    </w:p>
    <w:p w14:paraId="6508C266" w14:textId="128C364A" w:rsidR="00406680" w:rsidRPr="00C2314C" w:rsidRDefault="00406680" w:rsidP="00977BC8">
      <w:pPr>
        <w:pStyle w:val="4"/>
      </w:pPr>
      <w:r>
        <w:rPr>
          <w:rFonts w:hint="eastAsia"/>
        </w:rPr>
        <w:t>添加代码：</w:t>
      </w:r>
    </w:p>
    <w:p w14:paraId="79F26301" w14:textId="71DC31BD" w:rsidR="00190FC2" w:rsidRPr="00A00F9A" w:rsidRDefault="00A00F9A" w:rsidP="00784F65">
      <w:pPr>
        <w:rPr>
          <w:color w:val="666660" w:themeColor="text2" w:themeTint="BF"/>
          <w:lang w:val="en-GB"/>
        </w:rPr>
      </w:pPr>
      <w:r>
        <w:t xml:space="preserve">Activity.java -&gt; </w:t>
      </w:r>
      <w:proofErr w:type="spellStart"/>
      <w:proofErr w:type="gramStart"/>
      <w:r w:rsidR="00190FC2">
        <w:t>onCreate</w:t>
      </w:r>
      <w:proofErr w:type="spellEnd"/>
      <w:r w:rsidR="00190FC2">
        <w:rPr>
          <w:color w:val="A9B7C6"/>
        </w:rPr>
        <w:t>(</w:t>
      </w:r>
      <w:proofErr w:type="gramEnd"/>
      <w:r w:rsidR="00190FC2">
        <w:rPr>
          <w:color w:val="A9B7C6"/>
        </w:rPr>
        <w:t>)</w:t>
      </w:r>
    </w:p>
    <w:p w14:paraId="62F6698E" w14:textId="66A9E420" w:rsidR="00190FC2" w:rsidRPr="00190FC2" w:rsidRDefault="00784F65" w:rsidP="00784F65">
      <w:pPr>
        <w:rPr>
          <w:rFonts w:ascii="Menlo" w:hAnsi="Menlo" w:cs="Menlo"/>
          <w:color w:val="A9B7C6"/>
          <w:sz w:val="20"/>
          <w:szCs w:val="20"/>
        </w:rPr>
      </w:pPr>
      <w:proofErr w:type="spellStart"/>
      <w:proofErr w:type="gramStart"/>
      <w:r w:rsidRPr="008A30A1">
        <w:t>shibaInu.util.DeviceHelper.display</w:t>
      </w:r>
      <w:r w:rsidR="00046AA6">
        <w:t>Notch</w:t>
      </w:r>
      <w:proofErr w:type="spellEnd"/>
      <w:proofErr w:type="gramEnd"/>
      <w:r w:rsidRPr="008A30A1">
        <w:t>();</w:t>
      </w:r>
    </w:p>
    <w:p w14:paraId="5BFBAF0D" w14:textId="77777777" w:rsidR="00190FC2" w:rsidRDefault="00190FC2"/>
    <w:p w14:paraId="276D0809" w14:textId="77777777" w:rsidR="00A00F9A" w:rsidRDefault="00A00F9A"/>
    <w:sectPr w:rsidR="00A00F9A">
      <w:footerReference w:type="default" r:id="rId7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8350E" w14:textId="77777777" w:rsidR="00186D8A" w:rsidRDefault="00186D8A">
      <w:r>
        <w:separator/>
      </w:r>
    </w:p>
  </w:endnote>
  <w:endnote w:type="continuationSeparator" w:id="0">
    <w:p w14:paraId="405D4EBF" w14:textId="77777777" w:rsidR="00186D8A" w:rsidRDefault="00186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4EF65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C0DD5" w14:textId="77777777" w:rsidR="00186D8A" w:rsidRDefault="00186D8A">
      <w:r>
        <w:separator/>
      </w:r>
    </w:p>
  </w:footnote>
  <w:footnote w:type="continuationSeparator" w:id="0">
    <w:p w14:paraId="6BFFCC32" w14:textId="77777777" w:rsidR="00186D8A" w:rsidRDefault="00186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29"/>
    <w:rsid w:val="00046AA6"/>
    <w:rsid w:val="000F12C1"/>
    <w:rsid w:val="000F2DC5"/>
    <w:rsid w:val="0011364A"/>
    <w:rsid w:val="001626C2"/>
    <w:rsid w:val="00186D8A"/>
    <w:rsid w:val="00190FC2"/>
    <w:rsid w:val="001D2384"/>
    <w:rsid w:val="001D68E6"/>
    <w:rsid w:val="001D6C96"/>
    <w:rsid w:val="00406680"/>
    <w:rsid w:val="0047405E"/>
    <w:rsid w:val="00483834"/>
    <w:rsid w:val="00490305"/>
    <w:rsid w:val="004C7305"/>
    <w:rsid w:val="00535700"/>
    <w:rsid w:val="005B0964"/>
    <w:rsid w:val="006E162E"/>
    <w:rsid w:val="006E792B"/>
    <w:rsid w:val="007139D3"/>
    <w:rsid w:val="00727A6E"/>
    <w:rsid w:val="007504E5"/>
    <w:rsid w:val="00784F65"/>
    <w:rsid w:val="00842685"/>
    <w:rsid w:val="00892F0E"/>
    <w:rsid w:val="008A30A1"/>
    <w:rsid w:val="00943E06"/>
    <w:rsid w:val="00974C5D"/>
    <w:rsid w:val="00977BC8"/>
    <w:rsid w:val="00A00F9A"/>
    <w:rsid w:val="00A641B6"/>
    <w:rsid w:val="00A65A0B"/>
    <w:rsid w:val="00AE1C74"/>
    <w:rsid w:val="00BE76E8"/>
    <w:rsid w:val="00BF299F"/>
    <w:rsid w:val="00C2314C"/>
    <w:rsid w:val="00CA1637"/>
    <w:rsid w:val="00CB23E9"/>
    <w:rsid w:val="00D65366"/>
    <w:rsid w:val="00E15410"/>
    <w:rsid w:val="00E70F43"/>
    <w:rsid w:val="00E74B89"/>
    <w:rsid w:val="00E84AAA"/>
    <w:rsid w:val="00F110E4"/>
    <w:rsid w:val="00F149CB"/>
    <w:rsid w:val="00FB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3B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149CB"/>
    <w:pPr>
      <w:spacing w:after="0"/>
    </w:pPr>
    <w:rPr>
      <w:rFonts w:ascii="Times New Roman" w:hAnsi="Times New Roman" w:cs="Times New Roman"/>
      <w:color w:val="auto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74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666660" w:themeColor="text2" w:themeTint="BF"/>
      <w:sz w:val="32"/>
      <w:szCs w:val="32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977BC8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color w:val="666660" w:themeColor="text2" w:themeTint="BF"/>
      <w:sz w:val="32"/>
      <w:szCs w:val="32"/>
      <w:lang w:val="en-GB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  <w:lang w:val="en-GB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  <w:lang w:val="en-GB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rFonts w:asciiTheme="minorHAnsi" w:hAnsiTheme="minorHAnsi" w:cstheme="minorBidi"/>
      <w:color w:val="FF7A00" w:themeColor="accent1"/>
      <w:sz w:val="34"/>
      <w:szCs w:val="22"/>
      <w:lang w:val="en-GB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rFonts w:asciiTheme="minorHAnsi" w:hAnsiTheme="minorHAnsi" w:cstheme="minorBidi"/>
      <w:i/>
      <w:iCs/>
      <w:color w:val="666660" w:themeColor="text2" w:themeTint="BF"/>
      <w:sz w:val="34"/>
      <w:lang w:val="en-GB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rFonts w:asciiTheme="minorHAnsi" w:hAnsiTheme="minorHAnsi" w:cstheme="minorBidi"/>
      <w:b/>
      <w:i/>
      <w:iCs/>
      <w:color w:val="454541" w:themeColor="text2" w:themeTint="E6"/>
      <w:sz w:val="34"/>
      <w:lang w:val="en-GB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666660" w:themeColor="text2" w:themeTint="BF"/>
      <w:sz w:val="20"/>
      <w:szCs w:val="18"/>
      <w:lang w:val="en-GB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 w:after="80"/>
    </w:pPr>
    <w:rPr>
      <w:rFonts w:asciiTheme="majorHAnsi" w:eastAsiaTheme="majorEastAsia" w:hAnsiTheme="majorHAnsi" w:cstheme="majorBidi"/>
      <w:b/>
      <w:bCs/>
      <w:color w:val="666660" w:themeColor="text2" w:themeTint="BF"/>
      <w:lang w:val="en-GB"/>
    </w:rPr>
  </w:style>
  <w:style w:type="paragraph" w:styleId="af5">
    <w:name w:val="header"/>
    <w:basedOn w:val="a"/>
    <w:link w:val="af6"/>
    <w:uiPriority w:val="99"/>
    <w:unhideWhenUsed/>
    <w:rPr>
      <w:rFonts w:asciiTheme="minorHAnsi" w:hAnsiTheme="minorHAnsi" w:cstheme="minorBidi"/>
      <w:color w:val="666660" w:themeColor="text2" w:themeTint="BF"/>
      <w:lang w:val="en-GB"/>
    </w:r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rPr>
      <w:rFonts w:asciiTheme="minorHAnsi" w:hAnsiTheme="minorHAnsi" w:cstheme="minorBidi"/>
      <w:color w:val="666660" w:themeColor="text2" w:themeTint="BF"/>
      <w:lang w:val="en-GB"/>
    </w:rPr>
  </w:style>
  <w:style w:type="character" w:customStyle="1" w:styleId="af8">
    <w:name w:val="页脚字符"/>
    <w:basedOn w:val="a0"/>
    <w:link w:val="af7"/>
    <w:uiPriority w:val="99"/>
  </w:style>
  <w:style w:type="character" w:customStyle="1" w:styleId="20">
    <w:name w:val="标题 2字符"/>
    <w:basedOn w:val="a0"/>
    <w:link w:val="2"/>
    <w:uiPriority w:val="9"/>
    <w:rsid w:val="00974C5D"/>
    <w:rPr>
      <w:rFonts w:asciiTheme="majorHAnsi" w:eastAsiaTheme="majorEastAsia" w:hAnsiTheme="majorHAnsi" w:cstheme="majorBidi"/>
      <w:b/>
      <w:bCs/>
      <w:sz w:val="32"/>
      <w:szCs w:val="32"/>
      <w:lang w:val="en-GB" w:eastAsia="zh-CN"/>
    </w:rPr>
  </w:style>
  <w:style w:type="paragraph" w:styleId="HTML">
    <w:name w:val="HTML Preformatted"/>
    <w:basedOn w:val="a"/>
    <w:link w:val="HTML0"/>
    <w:uiPriority w:val="99"/>
    <w:unhideWhenUsed/>
    <w:rsid w:val="00190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90FC2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30">
    <w:name w:val="标题 3字符"/>
    <w:basedOn w:val="a0"/>
    <w:link w:val="3"/>
    <w:uiPriority w:val="9"/>
    <w:rsid w:val="00977BC8"/>
    <w:rPr>
      <w:b/>
      <w:bCs/>
      <w:sz w:val="32"/>
      <w:szCs w:val="32"/>
      <w:lang w:val="en-GB" w:eastAsia="zh-CN"/>
    </w:rPr>
  </w:style>
  <w:style w:type="character" w:customStyle="1" w:styleId="hljs-string">
    <w:name w:val="hljs-string"/>
    <w:basedOn w:val="a0"/>
    <w:rsid w:val="00F149CB"/>
  </w:style>
  <w:style w:type="character" w:customStyle="1" w:styleId="hljs-keyword">
    <w:name w:val="hljs-keyword"/>
    <w:basedOn w:val="a0"/>
    <w:rsid w:val="00F14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23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cp:lastPrinted>2019-03-08T06:48:00Z</cp:lastPrinted>
  <dcterms:created xsi:type="dcterms:W3CDTF">2019-01-17T09:54:00Z</dcterms:created>
  <dcterms:modified xsi:type="dcterms:W3CDTF">2019-03-14T09:40:00Z</dcterms:modified>
</cp:coreProperties>
</file>